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220C0706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75767F9" w14:textId="43DF49C2" w:rsidR="007A0F44" w:rsidRPr="00565B06" w:rsidRDefault="0078286E" w:rsidP="00174A87">
            <w:pPr>
              <w:pStyle w:val="Title"/>
            </w:pPr>
            <w:r>
              <w:t>man</w:t>
            </w:r>
          </w:p>
          <w:p w14:paraId="4F3C9585" w14:textId="7A6F8F32" w:rsidR="007A0F44" w:rsidRPr="00565B06" w:rsidRDefault="00A47BE4" w:rsidP="00174A87">
            <w:pPr>
              <w:pStyle w:val="Subtitle"/>
            </w:pPr>
            <w:r>
              <w:t>Manavadaria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240F5E4" w14:textId="3B1F10CF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9C26B2A4F5849149A2E868D8962348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47BE4">
                  <w:t>Giriraj, Dipanjali-2, Giriraj Park, Timbavadi, Junagadh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61F557" wp14:editId="780E11B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3654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1261F37" w14:textId="4BD79A00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3E479B975A54054905574715D75EE1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A47BE4">
                  <w:t>+91 70169 88429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EC9ED0C" wp14:editId="3397CA4A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90334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E8876B1" w14:textId="22DA905D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DD9708F4E22455D87BFC25B198C44A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A47BE4">
                  <w:t>manmanavadaria@gmail.com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138460F" wp14:editId="46E48AB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2E9BC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43E4BED" w14:textId="4A4DD2EE" w:rsidR="007A0F44" w:rsidRDefault="0000000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05E5CC59E0242EBABEE873013909A0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E468ED">
                  <w:t>https:/www.linkedin.com/in/man-manavadaria-85b3aa220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8AB2D9B" wp14:editId="6A016EF2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E1265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4F3A4F4" w14:textId="28A1794E" w:rsidR="007A0F44" w:rsidRPr="00565B06" w:rsidRDefault="007A0F44" w:rsidP="00174A8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A96031E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276379D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F39236" wp14:editId="253CE59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81B3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C4051FC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377659914C9459487F2305CACE8F816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4802762E" w14:textId="02C84525" w:rsidR="00A77B4D" w:rsidRPr="00565B06" w:rsidRDefault="00BA6B9C" w:rsidP="007B6BCC">
      <w:pPr>
        <w:spacing w:line="276" w:lineRule="auto"/>
        <w:jc w:val="both"/>
      </w:pPr>
      <w:r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Computer Engineering student and </w:t>
      </w:r>
      <w:r w:rsidR="009D6A98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Creative </w:t>
      </w:r>
      <w:r w:rsidRPr="007B6BCC">
        <w:rPr>
          <w:rFonts w:asciiTheme="majorHAnsi" w:hAnsiTheme="majorHAnsi" w:cstheme="majorHAnsi"/>
          <w:color w:val="auto"/>
          <w:sz w:val="24"/>
          <w:szCs w:val="24"/>
        </w:rPr>
        <w:t>&amp;</w:t>
      </w:r>
      <w:r w:rsidR="009D6A98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 technical web development </w:t>
      </w:r>
      <w:r w:rsidRPr="007B6BCC">
        <w:rPr>
          <w:rFonts w:asciiTheme="majorHAnsi" w:hAnsiTheme="majorHAnsi" w:cstheme="majorHAnsi"/>
          <w:color w:val="auto"/>
          <w:sz w:val="24"/>
          <w:szCs w:val="24"/>
        </w:rPr>
        <w:t>enthusias</w:t>
      </w:r>
      <w:r w:rsidR="005A06B1" w:rsidRPr="007B6BCC">
        <w:rPr>
          <w:rFonts w:asciiTheme="majorHAnsi" w:hAnsiTheme="majorHAnsi" w:cstheme="majorHAnsi"/>
          <w:color w:val="auto"/>
          <w:sz w:val="24"/>
          <w:szCs w:val="24"/>
        </w:rPr>
        <w:t>t</w:t>
      </w:r>
      <w:r w:rsidR="009D6A98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 with </w:t>
      </w:r>
      <w:r w:rsidR="005A06B1" w:rsidRPr="007B6BCC">
        <w:rPr>
          <w:rFonts w:asciiTheme="majorHAnsi" w:hAnsiTheme="majorHAnsi" w:cstheme="majorHAnsi"/>
          <w:color w:val="auto"/>
          <w:sz w:val="24"/>
          <w:szCs w:val="24"/>
        </w:rPr>
        <w:t>1 year</w:t>
      </w:r>
      <w:r w:rsidR="009D6A98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 of e</w:t>
      </w:r>
      <w:r w:rsidR="004D3F6E">
        <w:rPr>
          <w:rFonts w:asciiTheme="majorHAnsi" w:hAnsiTheme="majorHAnsi" w:cstheme="majorHAnsi"/>
          <w:color w:val="auto"/>
          <w:sz w:val="24"/>
          <w:szCs w:val="24"/>
        </w:rPr>
        <w:t>xtensive learning</w:t>
      </w:r>
      <w:r w:rsidR="009D6A98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 looking for a position with</w:t>
      </w:r>
      <w:r w:rsidR="005166BB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5A6497" w:rsidRPr="007B6BCC">
        <w:rPr>
          <w:rFonts w:asciiTheme="majorHAnsi" w:hAnsiTheme="majorHAnsi" w:cstheme="majorHAnsi"/>
          <w:color w:val="auto"/>
          <w:sz w:val="24"/>
          <w:szCs w:val="24"/>
        </w:rPr>
        <w:t xml:space="preserve">ADIT Central Committee </w:t>
      </w:r>
      <w:r w:rsidR="009D6A98" w:rsidRPr="007B6BCC">
        <w:rPr>
          <w:rFonts w:asciiTheme="majorHAnsi" w:hAnsiTheme="majorHAnsi" w:cstheme="majorHAnsi"/>
          <w:color w:val="auto"/>
          <w:sz w:val="24"/>
          <w:szCs w:val="24"/>
        </w:rPr>
        <w:t>where I can enhance my knowledge of design principles and grow with the organization</w:t>
      </w:r>
      <w:r w:rsidR="009D6A98">
        <w:rPr>
          <w:rFonts w:ascii="Noto Sans" w:hAnsi="Noto Sans" w:cs="Noto Sans"/>
          <w:i/>
          <w:iCs/>
          <w:color w:val="2D2D2D"/>
          <w:sz w:val="30"/>
          <w:szCs w:val="30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EF03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17CAC3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C402EF1" wp14:editId="355594A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0878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E763DE" w14:textId="77777777"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C9C5EC23A5948C69A270B609C283D42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D6EECBC" w14:textId="5542E3C5" w:rsidR="007C0E0E" w:rsidRPr="00565B06" w:rsidRDefault="00A47BE4" w:rsidP="00B47E1E">
      <w:pPr>
        <w:pStyle w:val="Heading2"/>
      </w:pPr>
      <w:r>
        <w:t>Bachelors of Engineering</w:t>
      </w:r>
      <w:r w:rsidR="007C0E0E" w:rsidRPr="00565B06">
        <w:t xml:space="preserve"> | </w:t>
      </w:r>
      <w:r>
        <w:t>A. D. Patel Institute of Technology, CVM University</w:t>
      </w:r>
    </w:p>
    <w:p w14:paraId="31030EFD" w14:textId="2626AD92" w:rsidR="000E24AC" w:rsidRDefault="00A47BE4" w:rsidP="00A47BE4">
      <w:pPr>
        <w:pStyle w:val="Heading3"/>
        <w:tabs>
          <w:tab w:val="left" w:pos="2560"/>
        </w:tabs>
      </w:pPr>
      <w:r>
        <w:t>P</w:t>
      </w:r>
      <w:r w:rsidR="00F57D77">
        <w:t>u</w:t>
      </w:r>
      <w:r>
        <w:t>rsuing</w:t>
      </w:r>
    </w:p>
    <w:p w14:paraId="288D442E" w14:textId="77777777" w:rsidR="009F7F72" w:rsidRPr="00565B06" w:rsidRDefault="009F7F72" w:rsidP="00A47BE4">
      <w:pPr>
        <w:pStyle w:val="Heading3"/>
        <w:tabs>
          <w:tab w:val="left" w:pos="2560"/>
        </w:tabs>
      </w:pPr>
    </w:p>
    <w:p w14:paraId="5D62C24C" w14:textId="1DBFDF5A" w:rsidR="007C0E0E" w:rsidRPr="00565B06" w:rsidRDefault="00A47BE4" w:rsidP="00B47E1E">
      <w:pPr>
        <w:pStyle w:val="Heading2"/>
      </w:pPr>
      <w:r>
        <w:t>Higher Secondary Certificate</w:t>
      </w:r>
      <w:r w:rsidR="007C0E0E" w:rsidRPr="00565B06">
        <w:t xml:space="preserve"> | </w:t>
      </w:r>
      <w:r>
        <w:t>Alpha High School, Junagadh</w:t>
      </w:r>
    </w:p>
    <w:p w14:paraId="055CCCDA" w14:textId="2C47ADA1" w:rsidR="007C0E0E" w:rsidRDefault="00A47BE4" w:rsidP="00A47BE4">
      <w:pPr>
        <w:pStyle w:val="Heading3"/>
      </w:pPr>
      <w:r>
        <w:t>June 2018</w:t>
      </w:r>
      <w:r w:rsidR="007C0E0E" w:rsidRPr="00565B06">
        <w:t xml:space="preserve"> – </w:t>
      </w:r>
      <w:r>
        <w:t>March 2020</w:t>
      </w:r>
    </w:p>
    <w:p w14:paraId="3C2D8D94" w14:textId="77777777" w:rsidR="009F7F72" w:rsidRDefault="009F7F72" w:rsidP="00A47BE4">
      <w:pPr>
        <w:pStyle w:val="Heading3"/>
      </w:pPr>
    </w:p>
    <w:p w14:paraId="585FD737" w14:textId="4D8DF305" w:rsidR="008A18D9" w:rsidRPr="00565B06" w:rsidRDefault="008A18D9" w:rsidP="008A18D9">
      <w:pPr>
        <w:pStyle w:val="Heading2"/>
      </w:pPr>
      <w:r>
        <w:t xml:space="preserve"> Secondary Certificate</w:t>
      </w:r>
      <w:r w:rsidRPr="00565B06">
        <w:t xml:space="preserve"> | </w:t>
      </w:r>
      <w:r w:rsidR="00A06A0E">
        <w:t>Javiya Schooling System</w:t>
      </w:r>
      <w:r>
        <w:t>, Junagadh</w:t>
      </w:r>
    </w:p>
    <w:p w14:paraId="37411F70" w14:textId="7CD7EECA" w:rsidR="008A18D9" w:rsidRPr="00565B06" w:rsidRDefault="008A18D9" w:rsidP="008A18D9">
      <w:pPr>
        <w:pStyle w:val="Heading3"/>
      </w:pPr>
      <w:r>
        <w:t>June 201</w:t>
      </w:r>
      <w:r w:rsidR="00A21801">
        <w:t>6</w:t>
      </w:r>
      <w:r w:rsidRPr="00565B06">
        <w:t xml:space="preserve">– </w:t>
      </w:r>
      <w:r>
        <w:t>March 20</w:t>
      </w:r>
      <w:r w:rsidR="004D0ADA">
        <w:t>18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540BE0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42B6CE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F3511AE" wp14:editId="21F4047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1E569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0FD01F4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3AD0CE765974C548080C555AB3CA62B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3FC75BA7" w14:textId="7A6AB3F2" w:rsidR="005E088C" w:rsidRDefault="000A2D5D" w:rsidP="00B47E1E">
      <w:pPr>
        <w:pStyle w:val="Heading2"/>
        <w:rPr>
          <w:rStyle w:val="Emphasis"/>
        </w:rPr>
      </w:pPr>
      <w:r>
        <w:t>Front E</w:t>
      </w:r>
      <w:r w:rsidR="00C473C6">
        <w:t>nd Web Developer</w:t>
      </w:r>
      <w:r w:rsidR="005E088C" w:rsidRPr="00565B06">
        <w:t xml:space="preserve"> | </w:t>
      </w:r>
      <w:r>
        <w:rPr>
          <w:rStyle w:val="Emphasis"/>
        </w:rPr>
        <w:t>Portfolio Website</w:t>
      </w:r>
    </w:p>
    <w:p w14:paraId="3C9DBF61" w14:textId="54E2140F" w:rsidR="00FF305F" w:rsidRDefault="00FF305F" w:rsidP="00B47E1E">
      <w:pPr>
        <w:pStyle w:val="Heading2"/>
        <w:rPr>
          <w:rStyle w:val="Emphasis"/>
        </w:rPr>
      </w:pPr>
      <w:r>
        <w:rPr>
          <w:rStyle w:val="Emphasis"/>
        </w:rPr>
        <w:t xml:space="preserve">Created </w:t>
      </w:r>
      <w:r w:rsidR="001C089A">
        <w:rPr>
          <w:rStyle w:val="Emphasis"/>
        </w:rPr>
        <w:t>Portfolio website using HTML, CSS and JavaScript</w:t>
      </w:r>
    </w:p>
    <w:p w14:paraId="5665716C" w14:textId="77777777" w:rsidR="00304244" w:rsidRPr="00565B06" w:rsidRDefault="00304244" w:rsidP="00B47E1E">
      <w:pPr>
        <w:pStyle w:val="Heading2"/>
      </w:pPr>
    </w:p>
    <w:p w14:paraId="3AE4F562" w14:textId="77777777" w:rsidR="001E19C0" w:rsidRPr="00565B06" w:rsidRDefault="001E19C0" w:rsidP="001E19C0">
      <w:pPr>
        <w:pStyle w:val="Heading2"/>
      </w:pPr>
      <w:r>
        <w:t>Co-Founder</w:t>
      </w:r>
      <w:r w:rsidRPr="00565B06">
        <w:t xml:space="preserve"> | </w:t>
      </w:r>
      <w:r>
        <w:rPr>
          <w:rStyle w:val="Emphasis"/>
        </w:rPr>
        <w:t>Master of Programming</w:t>
      </w:r>
    </w:p>
    <w:p w14:paraId="290CC09A" w14:textId="1D955634" w:rsidR="001E19C0" w:rsidRPr="00565B06" w:rsidRDefault="001E19C0" w:rsidP="00747A9D">
      <w:pPr>
        <w:pStyle w:val="Heading3"/>
      </w:pPr>
      <w:r>
        <w:t>June 20</w:t>
      </w:r>
      <w:r w:rsidRPr="00565B06">
        <w:t xml:space="preserve"> – </w:t>
      </w:r>
      <w:r>
        <w:t>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08B1FD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498632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5C5BA4" wp14:editId="5734799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D406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521E641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ACDCB06489148119BBF42756EFBB84F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E07A4FD" w14:textId="77777777" w:rsidTr="00565B06">
        <w:tc>
          <w:tcPr>
            <w:tcW w:w="4320" w:type="dxa"/>
          </w:tcPr>
          <w:p w14:paraId="34510E83" w14:textId="70E2C3BB" w:rsidR="00143224" w:rsidRPr="00565B06" w:rsidRDefault="00747A9D" w:rsidP="00565B06">
            <w:pPr>
              <w:pStyle w:val="ListBullet"/>
              <w:spacing w:after="80"/>
            </w:pPr>
            <w:r>
              <w:t>C/C++</w:t>
            </w:r>
          </w:p>
          <w:p w14:paraId="2FE14B55" w14:textId="77777777" w:rsidR="00316CE4" w:rsidRDefault="00747A9D" w:rsidP="00316CE4">
            <w:pPr>
              <w:pStyle w:val="ListBullet"/>
              <w:spacing w:after="80"/>
            </w:pPr>
            <w:r>
              <w:t>Microsoft Office</w:t>
            </w:r>
          </w:p>
          <w:p w14:paraId="24A69327" w14:textId="31A84511" w:rsidR="00747A9D" w:rsidRPr="00565B06" w:rsidRDefault="00747A9D" w:rsidP="00316CE4">
            <w:pPr>
              <w:pStyle w:val="ListBullet"/>
              <w:spacing w:after="80"/>
            </w:pPr>
            <w:r>
              <w:t>HTML/CSS</w:t>
            </w:r>
          </w:p>
        </w:tc>
        <w:tc>
          <w:tcPr>
            <w:tcW w:w="4320" w:type="dxa"/>
            <w:tcMar>
              <w:left w:w="576" w:type="dxa"/>
            </w:tcMar>
          </w:tcPr>
          <w:p w14:paraId="256075BA" w14:textId="2CAD63C1" w:rsidR="00F904FC" w:rsidRPr="00565B06" w:rsidRDefault="00747A9D" w:rsidP="00565B06">
            <w:pPr>
              <w:pStyle w:val="ListBullet"/>
              <w:spacing w:after="80"/>
            </w:pPr>
            <w:r>
              <w:t>Bootstrap</w:t>
            </w:r>
          </w:p>
          <w:p w14:paraId="38E05E64" w14:textId="77777777" w:rsidR="00F904FC" w:rsidRDefault="007808E9" w:rsidP="00565B06">
            <w:pPr>
              <w:pStyle w:val="ListBullet"/>
              <w:spacing w:after="80"/>
            </w:pPr>
            <w:r>
              <w:t>Git/GitHub</w:t>
            </w:r>
          </w:p>
          <w:p w14:paraId="0091376B" w14:textId="67551A1D" w:rsidR="00F204AE" w:rsidRPr="00565B06" w:rsidRDefault="0090384A" w:rsidP="00565B06">
            <w:pPr>
              <w:pStyle w:val="ListBullet"/>
              <w:spacing w:after="80"/>
            </w:pPr>
            <w:r>
              <w:t>J</w:t>
            </w:r>
            <w:r>
              <w:t>avaScript</w:t>
            </w:r>
          </w:p>
        </w:tc>
      </w:tr>
    </w:tbl>
    <w:p w14:paraId="2BEE4DA9" w14:textId="0BF67CFA" w:rsidR="005059DA" w:rsidRDefault="005059DA" w:rsidP="005B4A9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D41E49" w:rsidRPr="00565B06" w14:paraId="1BE0C806" w14:textId="77777777" w:rsidTr="00366BAE">
        <w:tc>
          <w:tcPr>
            <w:tcW w:w="725" w:type="dxa"/>
            <w:tcMar>
              <w:right w:w="216" w:type="dxa"/>
            </w:tcMar>
            <w:vAlign w:val="bottom"/>
          </w:tcPr>
          <w:p w14:paraId="7FAC888D" w14:textId="77777777" w:rsidR="00D41E49" w:rsidRPr="00565B06" w:rsidRDefault="00D41E49" w:rsidP="00366BAE">
            <w:pPr>
              <w:pStyle w:val="Icons"/>
              <w:jc w:val="both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6647BA" wp14:editId="03DA713B">
                      <wp:extent cx="274320" cy="274320"/>
                      <wp:effectExtent l="0" t="0" r="0" b="0"/>
                      <wp:docPr id="3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F917C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MRrKgTAEAAAiX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8FF7965" w14:textId="77777777" w:rsidR="00D41E49" w:rsidRPr="00565B06" w:rsidRDefault="00D41E49" w:rsidP="00366BAE">
            <w:pPr>
              <w:pStyle w:val="Heading1"/>
              <w:jc w:val="both"/>
              <w:outlineLvl w:val="0"/>
            </w:pPr>
            <w:r>
              <w:t>Personal Endeavours</w:t>
            </w:r>
          </w:p>
        </w:tc>
      </w:tr>
    </w:tbl>
    <w:p w14:paraId="4B262B92" w14:textId="4444A2C3" w:rsidR="00716C4A" w:rsidRDefault="00D41E49" w:rsidP="00D41E49">
      <w:pPr>
        <w:pStyle w:val="ListParagraph"/>
        <w:numPr>
          <w:ilvl w:val="0"/>
          <w:numId w:val="17"/>
        </w:numPr>
      </w:pPr>
      <w:r w:rsidRPr="008347CE">
        <w:rPr>
          <w:b/>
          <w:bCs/>
        </w:rPr>
        <w:t>Event Coordinator,</w:t>
      </w:r>
      <w:r>
        <w:t xml:space="preserve"> IDEATHON, Spectrum 2022</w:t>
      </w:r>
    </w:p>
    <w:p w14:paraId="5B53A3FC" w14:textId="42E6DE72" w:rsidR="00D41E49" w:rsidRDefault="00025244" w:rsidP="00D41E49">
      <w:pPr>
        <w:pStyle w:val="ListParagraph"/>
        <w:numPr>
          <w:ilvl w:val="0"/>
          <w:numId w:val="17"/>
        </w:numPr>
      </w:pPr>
      <w:r w:rsidRPr="008347CE">
        <w:rPr>
          <w:b/>
          <w:bCs/>
        </w:rPr>
        <w:t>Event Coordinator</w:t>
      </w:r>
      <w:r>
        <w:t xml:space="preserve">, Hands on session on C/C++ and tips &amp; tricks </w:t>
      </w:r>
      <w:r w:rsidR="0043515F">
        <w:t>of VS Code</w:t>
      </w:r>
    </w:p>
    <w:p w14:paraId="7ED79019" w14:textId="345B3C4D" w:rsidR="0043515F" w:rsidRDefault="0043515F" w:rsidP="00D41E49">
      <w:pPr>
        <w:pStyle w:val="ListParagraph"/>
        <w:numPr>
          <w:ilvl w:val="0"/>
          <w:numId w:val="17"/>
        </w:numPr>
      </w:pPr>
      <w:r w:rsidRPr="008347CE">
        <w:rPr>
          <w:b/>
          <w:bCs/>
        </w:rPr>
        <w:t>Selected in Institute Level</w:t>
      </w:r>
      <w:r>
        <w:t>, Smart India Hackathon</w:t>
      </w:r>
    </w:p>
    <w:p w14:paraId="4BD9198C" w14:textId="7907C614" w:rsidR="0043515F" w:rsidRDefault="00280158" w:rsidP="00D41E49">
      <w:pPr>
        <w:pStyle w:val="ListParagraph"/>
        <w:numPr>
          <w:ilvl w:val="0"/>
          <w:numId w:val="17"/>
        </w:numPr>
      </w:pPr>
      <w:r w:rsidRPr="008347CE">
        <w:rPr>
          <w:b/>
          <w:bCs/>
        </w:rPr>
        <w:t>Back</w:t>
      </w:r>
      <w:r w:rsidR="00FF01DE" w:rsidRPr="008347CE">
        <w:rPr>
          <w:b/>
          <w:bCs/>
        </w:rPr>
        <w:t>s</w:t>
      </w:r>
      <w:r w:rsidRPr="008347CE">
        <w:rPr>
          <w:b/>
          <w:bCs/>
        </w:rPr>
        <w:t>tage Committee</w:t>
      </w:r>
      <w:r>
        <w:t>, PRARAMBH 2.0</w:t>
      </w:r>
    </w:p>
    <w:p w14:paraId="76762D53" w14:textId="5A77EC7D" w:rsidR="00280158" w:rsidRDefault="001605EC" w:rsidP="00D41E49">
      <w:pPr>
        <w:pStyle w:val="ListParagraph"/>
        <w:numPr>
          <w:ilvl w:val="0"/>
          <w:numId w:val="17"/>
        </w:numPr>
      </w:pPr>
      <w:r w:rsidRPr="008347CE">
        <w:rPr>
          <w:b/>
          <w:bCs/>
        </w:rPr>
        <w:t>Volunteer</w:t>
      </w:r>
      <w:r>
        <w:t xml:space="preserve">, Quizify Organized by </w:t>
      </w:r>
      <w:r w:rsidR="00084DE1">
        <w:t>Entrepreneurship Development Cell</w:t>
      </w:r>
    </w:p>
    <w:p w14:paraId="4FD39866" w14:textId="43839691" w:rsidR="00975FCA" w:rsidRPr="00565B06" w:rsidRDefault="00975FCA" w:rsidP="00975FCA">
      <w:pPr>
        <w:ind w:left="360"/>
      </w:pPr>
    </w:p>
    <w:sectPr w:rsidR="00975FCA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01B6" w14:textId="77777777" w:rsidR="00FD450A" w:rsidRDefault="00FD450A" w:rsidP="00F534FB">
      <w:pPr>
        <w:spacing w:after="0"/>
      </w:pPr>
      <w:r>
        <w:separator/>
      </w:r>
    </w:p>
  </w:endnote>
  <w:endnote w:type="continuationSeparator" w:id="0">
    <w:p w14:paraId="04219CE6" w14:textId="77777777" w:rsidR="00FD450A" w:rsidRDefault="00FD450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F12E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B73F" w14:textId="77777777" w:rsidR="00FD450A" w:rsidRDefault="00FD450A" w:rsidP="00F534FB">
      <w:pPr>
        <w:spacing w:after="0"/>
      </w:pPr>
      <w:r>
        <w:separator/>
      </w:r>
    </w:p>
  </w:footnote>
  <w:footnote w:type="continuationSeparator" w:id="0">
    <w:p w14:paraId="7C3A5C29" w14:textId="77777777" w:rsidR="00FD450A" w:rsidRDefault="00FD450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BD2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F8C56B" wp14:editId="63BA7DC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CEBC7A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725C0"/>
    <w:multiLevelType w:val="hybridMultilevel"/>
    <w:tmpl w:val="1556C638"/>
    <w:lvl w:ilvl="0" w:tplc="1D360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25AFC"/>
    <w:multiLevelType w:val="hybridMultilevel"/>
    <w:tmpl w:val="6DD06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46226">
    <w:abstractNumId w:val="9"/>
  </w:num>
  <w:num w:numId="2" w16cid:durableId="261381266">
    <w:abstractNumId w:val="9"/>
    <w:lvlOverride w:ilvl="0">
      <w:startOverride w:val="1"/>
    </w:lvlOverride>
  </w:num>
  <w:num w:numId="3" w16cid:durableId="1056466520">
    <w:abstractNumId w:val="10"/>
  </w:num>
  <w:num w:numId="4" w16cid:durableId="749816832">
    <w:abstractNumId w:val="13"/>
  </w:num>
  <w:num w:numId="5" w16cid:durableId="1358696523">
    <w:abstractNumId w:val="8"/>
  </w:num>
  <w:num w:numId="6" w16cid:durableId="210652028">
    <w:abstractNumId w:val="7"/>
  </w:num>
  <w:num w:numId="7" w16cid:durableId="1405102361">
    <w:abstractNumId w:val="6"/>
  </w:num>
  <w:num w:numId="8" w16cid:durableId="1184133558">
    <w:abstractNumId w:val="5"/>
  </w:num>
  <w:num w:numId="9" w16cid:durableId="1713655417">
    <w:abstractNumId w:val="4"/>
  </w:num>
  <w:num w:numId="10" w16cid:durableId="1566139324">
    <w:abstractNumId w:val="3"/>
  </w:num>
  <w:num w:numId="11" w16cid:durableId="1800492277">
    <w:abstractNumId w:val="2"/>
  </w:num>
  <w:num w:numId="12" w16cid:durableId="284971254">
    <w:abstractNumId w:val="1"/>
  </w:num>
  <w:num w:numId="13" w16cid:durableId="1944797052">
    <w:abstractNumId w:val="0"/>
  </w:num>
  <w:num w:numId="14" w16cid:durableId="304316087">
    <w:abstractNumId w:val="12"/>
  </w:num>
  <w:num w:numId="15" w16cid:durableId="1266041347">
    <w:abstractNumId w:val="11"/>
  </w:num>
  <w:num w:numId="16" w16cid:durableId="330061579">
    <w:abstractNumId w:val="14"/>
  </w:num>
  <w:num w:numId="17" w16cid:durableId="1563097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E4"/>
    <w:rsid w:val="00002750"/>
    <w:rsid w:val="00004D4E"/>
    <w:rsid w:val="00011895"/>
    <w:rsid w:val="00013818"/>
    <w:rsid w:val="00024730"/>
    <w:rsid w:val="00025244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39B2"/>
    <w:rsid w:val="00075B13"/>
    <w:rsid w:val="00084DE1"/>
    <w:rsid w:val="00092692"/>
    <w:rsid w:val="00096203"/>
    <w:rsid w:val="000A0229"/>
    <w:rsid w:val="000A2D5D"/>
    <w:rsid w:val="000D6966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05EC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89A"/>
    <w:rsid w:val="001C0D46"/>
    <w:rsid w:val="001C0DEE"/>
    <w:rsid w:val="001C3957"/>
    <w:rsid w:val="001C46E5"/>
    <w:rsid w:val="001E08A4"/>
    <w:rsid w:val="001E19C0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015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4244"/>
    <w:rsid w:val="0030724A"/>
    <w:rsid w:val="00316CE4"/>
    <w:rsid w:val="00323C3F"/>
    <w:rsid w:val="003279A4"/>
    <w:rsid w:val="00337114"/>
    <w:rsid w:val="0035004C"/>
    <w:rsid w:val="003571C8"/>
    <w:rsid w:val="00360845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515F"/>
    <w:rsid w:val="00437B8B"/>
    <w:rsid w:val="00465113"/>
    <w:rsid w:val="00467F3F"/>
    <w:rsid w:val="004727C2"/>
    <w:rsid w:val="00476144"/>
    <w:rsid w:val="004915EA"/>
    <w:rsid w:val="00493692"/>
    <w:rsid w:val="004A4493"/>
    <w:rsid w:val="004B6A2A"/>
    <w:rsid w:val="004C0172"/>
    <w:rsid w:val="004C1AF6"/>
    <w:rsid w:val="004C389B"/>
    <w:rsid w:val="004C5C49"/>
    <w:rsid w:val="004D0521"/>
    <w:rsid w:val="004D0ADA"/>
    <w:rsid w:val="004D128F"/>
    <w:rsid w:val="004D3EB1"/>
    <w:rsid w:val="004D3F6E"/>
    <w:rsid w:val="004D465D"/>
    <w:rsid w:val="004E2794"/>
    <w:rsid w:val="004E77A5"/>
    <w:rsid w:val="004F1057"/>
    <w:rsid w:val="004F199F"/>
    <w:rsid w:val="005059DA"/>
    <w:rsid w:val="005106C0"/>
    <w:rsid w:val="005166BB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06B1"/>
    <w:rsid w:val="005A459B"/>
    <w:rsid w:val="005A6497"/>
    <w:rsid w:val="005A74EC"/>
    <w:rsid w:val="005B3D67"/>
    <w:rsid w:val="005B437C"/>
    <w:rsid w:val="005B4A9C"/>
    <w:rsid w:val="005C4D08"/>
    <w:rsid w:val="005D0108"/>
    <w:rsid w:val="005E088C"/>
    <w:rsid w:val="005E6E43"/>
    <w:rsid w:val="005F2F99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2426"/>
    <w:rsid w:val="00673F18"/>
    <w:rsid w:val="00676CEB"/>
    <w:rsid w:val="00683A86"/>
    <w:rsid w:val="0069300B"/>
    <w:rsid w:val="006A4C72"/>
    <w:rsid w:val="006D65F8"/>
    <w:rsid w:val="006F4D23"/>
    <w:rsid w:val="00716C4A"/>
    <w:rsid w:val="007175B9"/>
    <w:rsid w:val="007215A9"/>
    <w:rsid w:val="007253E8"/>
    <w:rsid w:val="00735140"/>
    <w:rsid w:val="0073645E"/>
    <w:rsid w:val="007366E5"/>
    <w:rsid w:val="00745196"/>
    <w:rsid w:val="00747A9D"/>
    <w:rsid w:val="00755346"/>
    <w:rsid w:val="007576BE"/>
    <w:rsid w:val="00772DB1"/>
    <w:rsid w:val="00776E3A"/>
    <w:rsid w:val="007808E9"/>
    <w:rsid w:val="0078286E"/>
    <w:rsid w:val="007850D1"/>
    <w:rsid w:val="007857C8"/>
    <w:rsid w:val="00785FEB"/>
    <w:rsid w:val="00785FF6"/>
    <w:rsid w:val="00790E98"/>
    <w:rsid w:val="007A0F44"/>
    <w:rsid w:val="007A729F"/>
    <w:rsid w:val="007B3F4F"/>
    <w:rsid w:val="007B6BCC"/>
    <w:rsid w:val="007C0E0E"/>
    <w:rsid w:val="007C153D"/>
    <w:rsid w:val="007C333C"/>
    <w:rsid w:val="007C34A8"/>
    <w:rsid w:val="007E7052"/>
    <w:rsid w:val="007F5CD7"/>
    <w:rsid w:val="007F71A4"/>
    <w:rsid w:val="008030EE"/>
    <w:rsid w:val="00812148"/>
    <w:rsid w:val="00814B43"/>
    <w:rsid w:val="00814FA5"/>
    <w:rsid w:val="0083016A"/>
    <w:rsid w:val="008347CE"/>
    <w:rsid w:val="00846AAE"/>
    <w:rsid w:val="00867081"/>
    <w:rsid w:val="008978E8"/>
    <w:rsid w:val="008A02C4"/>
    <w:rsid w:val="008A18D9"/>
    <w:rsid w:val="008A49A0"/>
    <w:rsid w:val="008A6538"/>
    <w:rsid w:val="008D4FC8"/>
    <w:rsid w:val="008D5A80"/>
    <w:rsid w:val="008E5483"/>
    <w:rsid w:val="008F4532"/>
    <w:rsid w:val="0090384A"/>
    <w:rsid w:val="00933CCA"/>
    <w:rsid w:val="0093795C"/>
    <w:rsid w:val="009411E8"/>
    <w:rsid w:val="00952C89"/>
    <w:rsid w:val="009540F4"/>
    <w:rsid w:val="00956B75"/>
    <w:rsid w:val="00975FCA"/>
    <w:rsid w:val="009918BB"/>
    <w:rsid w:val="009931F7"/>
    <w:rsid w:val="00994768"/>
    <w:rsid w:val="009A3F4C"/>
    <w:rsid w:val="009B4952"/>
    <w:rsid w:val="009C63EE"/>
    <w:rsid w:val="009D0878"/>
    <w:rsid w:val="009D449D"/>
    <w:rsid w:val="009D6A98"/>
    <w:rsid w:val="009E62E6"/>
    <w:rsid w:val="009E65EC"/>
    <w:rsid w:val="009F2058"/>
    <w:rsid w:val="009F391D"/>
    <w:rsid w:val="009F7F72"/>
    <w:rsid w:val="00A06A0E"/>
    <w:rsid w:val="00A1144C"/>
    <w:rsid w:val="00A1329C"/>
    <w:rsid w:val="00A21801"/>
    <w:rsid w:val="00A25023"/>
    <w:rsid w:val="00A2760D"/>
    <w:rsid w:val="00A42CE4"/>
    <w:rsid w:val="00A47B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078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6B9C"/>
    <w:rsid w:val="00BA71B3"/>
    <w:rsid w:val="00BB34BE"/>
    <w:rsid w:val="00BC0E1A"/>
    <w:rsid w:val="00BC1472"/>
    <w:rsid w:val="00BD2DD6"/>
    <w:rsid w:val="00BD367B"/>
    <w:rsid w:val="00BD55EE"/>
    <w:rsid w:val="00C0155C"/>
    <w:rsid w:val="00C3233C"/>
    <w:rsid w:val="00C3763A"/>
    <w:rsid w:val="00C473C6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1E49"/>
    <w:rsid w:val="00D5184A"/>
    <w:rsid w:val="00D545D2"/>
    <w:rsid w:val="00D5627D"/>
    <w:rsid w:val="00D6600D"/>
    <w:rsid w:val="00D70757"/>
    <w:rsid w:val="00D728D5"/>
    <w:rsid w:val="00D73C98"/>
    <w:rsid w:val="00D77483"/>
    <w:rsid w:val="00D7797C"/>
    <w:rsid w:val="00D82AD0"/>
    <w:rsid w:val="00D83EA1"/>
    <w:rsid w:val="00D85CA4"/>
    <w:rsid w:val="00DB0B61"/>
    <w:rsid w:val="00DD1C77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468ED"/>
    <w:rsid w:val="00E5521B"/>
    <w:rsid w:val="00E61D86"/>
    <w:rsid w:val="00E61FB1"/>
    <w:rsid w:val="00E63862"/>
    <w:rsid w:val="00E665C1"/>
    <w:rsid w:val="00E72DA3"/>
    <w:rsid w:val="00E97BD9"/>
    <w:rsid w:val="00EE0848"/>
    <w:rsid w:val="00EE78EC"/>
    <w:rsid w:val="00F03B1E"/>
    <w:rsid w:val="00F03F2C"/>
    <w:rsid w:val="00F1202D"/>
    <w:rsid w:val="00F204AE"/>
    <w:rsid w:val="00F217AB"/>
    <w:rsid w:val="00F2310F"/>
    <w:rsid w:val="00F35A06"/>
    <w:rsid w:val="00F435D3"/>
    <w:rsid w:val="00F46425"/>
    <w:rsid w:val="00F5078D"/>
    <w:rsid w:val="00F534FB"/>
    <w:rsid w:val="00F56FFE"/>
    <w:rsid w:val="00F57D77"/>
    <w:rsid w:val="00F904FC"/>
    <w:rsid w:val="00F935BF"/>
    <w:rsid w:val="00F94EB5"/>
    <w:rsid w:val="00FA4359"/>
    <w:rsid w:val="00FA4C84"/>
    <w:rsid w:val="00FB0F18"/>
    <w:rsid w:val="00FD450A"/>
    <w:rsid w:val="00FE18B2"/>
    <w:rsid w:val="00FE7443"/>
    <w:rsid w:val="00FF01DE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F11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DD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C26B2A4F5849149A2E868D89623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02C7-240D-44DC-B8B0-CE2DB5A18D78}"/>
      </w:docPartPr>
      <w:docPartBody>
        <w:p w:rsidR="00834319" w:rsidRDefault="00530B65">
          <w:pPr>
            <w:pStyle w:val="F9C26B2A4F5849149A2E868D8962348A"/>
          </w:pPr>
          <w:r w:rsidRPr="009D0878">
            <w:t>Address</w:t>
          </w:r>
        </w:p>
      </w:docPartBody>
    </w:docPart>
    <w:docPart>
      <w:docPartPr>
        <w:name w:val="C3E479B975A54054905574715D75E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391AC-F66A-4832-9ACA-4AF4049488E0}"/>
      </w:docPartPr>
      <w:docPartBody>
        <w:p w:rsidR="00834319" w:rsidRDefault="00530B65">
          <w:pPr>
            <w:pStyle w:val="C3E479B975A54054905574715D75EE1B"/>
          </w:pPr>
          <w:r w:rsidRPr="009D0878">
            <w:t>Phone</w:t>
          </w:r>
        </w:p>
      </w:docPartBody>
    </w:docPart>
    <w:docPart>
      <w:docPartPr>
        <w:name w:val="DDD9708F4E22455D87BFC25B198C4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B1C13-23CA-4F22-94D0-7E1873EDD898}"/>
      </w:docPartPr>
      <w:docPartBody>
        <w:p w:rsidR="00834319" w:rsidRDefault="00530B65">
          <w:pPr>
            <w:pStyle w:val="DDD9708F4E22455D87BFC25B198C44AA"/>
          </w:pPr>
          <w:r w:rsidRPr="009D0878">
            <w:t>Email</w:t>
          </w:r>
        </w:p>
      </w:docPartBody>
    </w:docPart>
    <w:docPart>
      <w:docPartPr>
        <w:name w:val="F05E5CC59E0242EBABEE87301390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5E928-CD7A-4A6C-80CC-426910C4B2B0}"/>
      </w:docPartPr>
      <w:docPartBody>
        <w:p w:rsidR="00834319" w:rsidRDefault="00530B65">
          <w:pPr>
            <w:pStyle w:val="F05E5CC59E0242EBABEE873013909A0E"/>
          </w:pPr>
          <w:r w:rsidRPr="009D0878">
            <w:t>LinkedIn Profile</w:t>
          </w:r>
        </w:p>
      </w:docPartBody>
    </w:docPart>
    <w:docPart>
      <w:docPartPr>
        <w:name w:val="3377659914C9459487F2305CACE8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CF2F-0B78-4A48-9DAE-8BFA78FB21F1}"/>
      </w:docPartPr>
      <w:docPartBody>
        <w:p w:rsidR="00834319" w:rsidRDefault="00530B65">
          <w:pPr>
            <w:pStyle w:val="3377659914C9459487F2305CACE8F816"/>
          </w:pPr>
          <w:r w:rsidRPr="00D85CA4">
            <w:t>Objective</w:t>
          </w:r>
        </w:p>
      </w:docPartBody>
    </w:docPart>
    <w:docPart>
      <w:docPartPr>
        <w:name w:val="3C9C5EC23A5948C69A270B609C28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960ED-A094-4360-91D5-A17BAF832E7A}"/>
      </w:docPartPr>
      <w:docPartBody>
        <w:p w:rsidR="00834319" w:rsidRDefault="00530B65">
          <w:pPr>
            <w:pStyle w:val="3C9C5EC23A5948C69A270B609C283D42"/>
          </w:pPr>
          <w:r w:rsidRPr="00565B06">
            <w:t>Education</w:t>
          </w:r>
        </w:p>
      </w:docPartBody>
    </w:docPart>
    <w:docPart>
      <w:docPartPr>
        <w:name w:val="43AD0CE765974C548080C555AB3CA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18AD-F3C4-45C4-8079-3022F9BB4F87}"/>
      </w:docPartPr>
      <w:docPartBody>
        <w:p w:rsidR="00834319" w:rsidRDefault="00530B65">
          <w:pPr>
            <w:pStyle w:val="43AD0CE765974C548080C555AB3CA62B"/>
          </w:pPr>
          <w:r w:rsidRPr="00565B06">
            <w:t>Experience</w:t>
          </w:r>
        </w:p>
      </w:docPartBody>
    </w:docPart>
    <w:docPart>
      <w:docPartPr>
        <w:name w:val="7ACDCB06489148119BBF42756EFBB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1CB3-C664-4450-8124-184D7F4BA6E1}"/>
      </w:docPartPr>
      <w:docPartBody>
        <w:p w:rsidR="00834319" w:rsidRDefault="00530B65">
          <w:pPr>
            <w:pStyle w:val="7ACDCB06489148119BBF42756EFBB84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19"/>
    <w:rsid w:val="00530B65"/>
    <w:rsid w:val="00834319"/>
    <w:rsid w:val="008C7068"/>
    <w:rsid w:val="00AB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C26B2A4F5849149A2E868D8962348A">
    <w:name w:val="F9C26B2A4F5849149A2E868D8962348A"/>
    <w:rPr>
      <w:rFonts w:cs="Latha"/>
    </w:rPr>
  </w:style>
  <w:style w:type="paragraph" w:customStyle="1" w:styleId="C3E479B975A54054905574715D75EE1B">
    <w:name w:val="C3E479B975A54054905574715D75EE1B"/>
    <w:rPr>
      <w:rFonts w:cs="Latha"/>
    </w:rPr>
  </w:style>
  <w:style w:type="paragraph" w:customStyle="1" w:styleId="DDD9708F4E22455D87BFC25B198C44AA">
    <w:name w:val="DDD9708F4E22455D87BFC25B198C44AA"/>
    <w:rPr>
      <w:rFonts w:cs="Latha"/>
    </w:rPr>
  </w:style>
  <w:style w:type="paragraph" w:customStyle="1" w:styleId="F05E5CC59E0242EBABEE873013909A0E">
    <w:name w:val="F05E5CC59E0242EBABEE873013909A0E"/>
    <w:rPr>
      <w:rFonts w:cs="Latha"/>
    </w:rPr>
  </w:style>
  <w:style w:type="paragraph" w:customStyle="1" w:styleId="3377659914C9459487F2305CACE8F816">
    <w:name w:val="3377659914C9459487F2305CACE8F816"/>
    <w:rPr>
      <w:rFonts w:cs="Latha"/>
    </w:rPr>
  </w:style>
  <w:style w:type="paragraph" w:customStyle="1" w:styleId="3C9C5EC23A5948C69A270B609C283D42">
    <w:name w:val="3C9C5EC23A5948C69A270B609C283D42"/>
    <w:rPr>
      <w:rFonts w:cs="Latha"/>
    </w:rPr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3AD0CE765974C548080C555AB3CA62B">
    <w:name w:val="43AD0CE765974C548080C555AB3CA62B"/>
    <w:rPr>
      <w:rFonts w:cs="Latha"/>
    </w:rPr>
  </w:style>
  <w:style w:type="paragraph" w:customStyle="1" w:styleId="7ACDCB06489148119BBF42756EFBB84F">
    <w:name w:val="7ACDCB06489148119BBF42756EFBB84F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Giriraj, Dipanjali-2, Giriraj Park, Timbavadi, Junagadh</CompanyAddress>
  <CompanyPhone>+91 70169 88429</CompanyPhone>
  <CompanyFax/>
  <CompanyEmail>manmanavadaria@gmail.com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https:/www.linkedin.com/in/man-manavadaria-85b3aa220</cp:keywords>
  <dc:description/>
  <cp:lastModifiedBy/>
  <cp:revision>1</cp:revision>
  <dcterms:created xsi:type="dcterms:W3CDTF">2022-07-30T06:29:00Z</dcterms:created>
  <dcterms:modified xsi:type="dcterms:W3CDTF">2022-07-30T06:29:00Z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